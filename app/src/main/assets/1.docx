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008" w:rsidRDefault="003148E7">
      <w:pPr>
        <w:jc w:val="center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sz w:val="44"/>
          <w:szCs w:val="44"/>
        </w:rPr>
        <w:t>隐  患  整  改  通  知</w:t>
      </w:r>
    </w:p>
    <w:p w:rsidR="001D7008" w:rsidRDefault="003148E7">
      <w:pPr>
        <w:jc w:val="righ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安隐字</w:t>
      </w:r>
      <w:r w:rsidR="00814DCD">
        <w:rPr>
          <w:rFonts w:asciiTheme="minorEastAsia" w:hAnsiTheme="minorEastAsia" w:cstheme="minorEastAsia" w:hint="eastAsia"/>
        </w:rPr>
        <w:t>(</w:t>
      </w:r>
      <w:r>
        <w:t>2018</w:t>
      </w:r>
      <w:r w:rsidR="00814DCD">
        <w:rPr>
          <w:rFonts w:asciiTheme="minorEastAsia" w:hAnsiTheme="minorEastAsia" w:cstheme="minorEastAsia"/>
        </w:rPr>
        <w:t>)</w:t>
      </w:r>
      <w:r>
        <w:rPr>
          <w:rFonts w:asciiTheme="minorEastAsia" w:hAnsiTheme="minorEastAsia" w:cstheme="minorEastAsia" w:hint="eastAsia"/>
        </w:rPr>
        <w:t>第</w:t>
      </w:r>
      <w:r>
        <w:t>001</w:t>
      </w:r>
      <w:r>
        <w:rPr>
          <w:rFonts w:asciiTheme="minorEastAsia" w:hAnsiTheme="minorEastAsia" w:cstheme="minorEastAsia" w:hint="eastAsia"/>
        </w:rPr>
        <w:t>号</w:t>
      </w:r>
    </w:p>
    <w:p w:rsidR="001D7008" w:rsidRDefault="003148E7">
      <w:pPr>
        <w:rPr>
          <w:rFonts w:asciiTheme="minorEastAsia" w:hAnsiTheme="minorEastAsia" w:cstheme="minorEastAsia"/>
        </w:rPr>
      </w:pPr>
      <w:r w:rsidRPr="00792447">
        <w:rPr>
          <w:rFonts w:asciiTheme="minorEastAsia" w:hAnsiTheme="minorEastAsia" w:cstheme="minorEastAsia" w:hint="eastAsia"/>
        </w:rPr>
        <w:t xml:space="preserve">      </w:t>
      </w:r>
      <w:r>
        <w:t>XXXXX</w:t>
      </w:r>
      <w:r>
        <w:t>公司</w:t>
      </w:r>
      <w:r w:rsidR="00792447" w:rsidRPr="00792447">
        <w:rPr>
          <w:rFonts w:asciiTheme="minorEastAsia" w:hAnsiTheme="minorEastAsia" w:cstheme="minorEastAsia"/>
        </w:rPr>
        <w:t xml:space="preserve">    </w:t>
      </w:r>
      <w:r>
        <w:rPr>
          <w:rFonts w:asciiTheme="minorEastAsia" w:hAnsiTheme="minorEastAsia" w:cstheme="minorEastAsia" w:hint="eastAsia"/>
        </w:rPr>
        <w:t>项目部：</w:t>
      </w:r>
    </w:p>
    <w:p w:rsidR="001D7008" w:rsidRPr="00DB7107" w:rsidRDefault="003148E7" w:rsidP="00DB7107">
      <w:pPr>
        <w:pStyle w:val="1"/>
        <w:ind w:right="420" w:firstLineChars="0" w:firstLine="0"/>
        <w:rPr>
          <w:rFonts w:ascii="等线" w:eastAsia="等线" w:hAnsi="等线" w:cs="等线"/>
          <w:sz w:val="24"/>
        </w:rPr>
      </w:pPr>
      <w:r w:rsidRPr="00DB7107">
        <w:rPr>
          <w:rFonts w:asciiTheme="minorEastAsia" w:hAnsiTheme="minorEastAsia" w:cstheme="minorEastAsia" w:hint="eastAsia"/>
          <w:sz w:val="24"/>
        </w:rPr>
        <w:t xml:space="preserve">      </w:t>
      </w:r>
      <w:r w:rsidR="00BE1393" w:rsidRPr="00DB7107">
        <w:rPr>
          <w:rFonts w:asciiTheme="minorEastAsia" w:hAnsiTheme="minorEastAsia" w:cstheme="minorEastAsia" w:hint="eastAsia"/>
          <w:sz w:val="24"/>
        </w:rPr>
        <w:t>你项目</w:t>
      </w:r>
      <w:r w:rsidRPr="00DB7107">
        <w:rPr>
          <w:rFonts w:asciiTheme="minorEastAsia" w:hAnsiTheme="minorEastAsia" w:cstheme="minorEastAsia" w:hint="eastAsia"/>
          <w:sz w:val="24"/>
        </w:rPr>
        <w:t xml:space="preserve">   工程项目存在隐患，应立即采取措施，并限定</w:t>
      </w:r>
      <w:r w:rsidR="002D1E3D" w:rsidRPr="00DB7107">
        <w:rPr>
          <w:rFonts w:asciiTheme="minorEastAsia" w:hAnsiTheme="minorEastAsia" w:cstheme="minorEastAsia" w:hint="eastAsia"/>
          <w:sz w:val="24"/>
        </w:rPr>
        <w:t xml:space="preserve"> </w:t>
      </w:r>
      <w:r w:rsidR="002D1E3D" w:rsidRPr="00DB7107">
        <w:rPr>
          <w:rFonts w:asciiTheme="minorEastAsia" w:hAnsiTheme="minorEastAsia" w:cstheme="minorEastAsia"/>
          <w:sz w:val="24"/>
        </w:rPr>
        <w:t xml:space="preserve"> </w:t>
      </w:r>
      <w:r>
        <w:t>2018-10-24</w:t>
      </w:r>
      <w:r w:rsidR="002D1E3D" w:rsidRPr="00DB7107">
        <w:rPr>
          <w:rFonts w:asciiTheme="minorEastAsia" w:hAnsiTheme="minorEastAsia" w:cstheme="minorEastAsia"/>
          <w:sz w:val="24"/>
        </w:rPr>
        <w:t xml:space="preserve">  </w:t>
      </w:r>
      <w:r w:rsidRPr="00DB7107">
        <w:rPr>
          <w:rFonts w:asciiTheme="minorEastAsia" w:hAnsiTheme="minorEastAsia" w:cstheme="minorEastAsia" w:hint="eastAsia"/>
          <w:sz w:val="24"/>
        </w:rPr>
        <w:t>之前整改完毕。隐患整改完毕，由总包安全部门组织复验，复验合格后方可销案。如不及时整改，产生不良后果，将按有关规定对你项目部及有关人员严肃处理，并处罚。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1"/>
        <w:gridCol w:w="2085"/>
        <w:gridCol w:w="1170"/>
        <w:gridCol w:w="1785"/>
        <w:gridCol w:w="2925"/>
      </w:tblGrid>
      <w:tr w:rsidR="001D7008">
        <w:trPr>
          <w:trHeight w:val="5833"/>
          <w:jc w:val="center"/>
        </w:trPr>
        <w:tc>
          <w:tcPr>
            <w:tcW w:w="9046" w:type="dxa"/>
            <w:gridSpan w:val="5"/>
          </w:tcPr>
          <w:p w:rsidR="001D7008" w:rsidRDefault="003148E7">
            <w:pPr>
              <w:ind w:firstLineChars="100" w:firstLine="21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主要隐患：</w:t>
            </w:r>
            <w:r>
              <w:br/>
            </w:r>
            <w:r>
              <w:t>这个有点问题！</w:t>
            </w:r>
            <w:r>
              <w:br/>
            </w:r>
            <w:r>
              <w:t>那个人有点问题！</w:t>
            </w:r>
            <w:r>
              <w:br/>
            </w:r>
            <w:r>
              <w:t>这些有点问题！</w:t>
            </w:r>
            <w:r>
              <w:br/>
            </w:r>
            <w:r>
              <w:t>那些比还他妈有点问题！</w:t>
            </w:r>
          </w:p>
          <w:p w:rsidR="001D7008" w:rsidRDefault="001D7008">
            <w:pPr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</w:p>
        </w:tc>
      </w:tr>
      <w:tr w:rsidR="001D7008">
        <w:trPr>
          <w:trHeight w:val="1489"/>
          <w:jc w:val="center"/>
        </w:trPr>
        <w:tc>
          <w:tcPr>
            <w:tcW w:w="1081" w:type="dxa"/>
          </w:tcPr>
          <w:p w:rsidR="001D7008" w:rsidRDefault="003148E7">
            <w:pPr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签发</w:t>
            </w:r>
          </w:p>
        </w:tc>
        <w:tc>
          <w:tcPr>
            <w:tcW w:w="2085" w:type="dxa"/>
          </w:tcPr>
          <w:p w:rsidR="001D7008" w:rsidRDefault="001D7008">
            <w:pPr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</w:p>
        </w:tc>
        <w:tc>
          <w:tcPr>
            <w:tcW w:w="1170" w:type="dxa"/>
          </w:tcPr>
          <w:p w:rsidR="001D7008" w:rsidRDefault="003148E7">
            <w:pPr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时间</w:t>
            </w:r>
          </w:p>
        </w:tc>
        <w:tc>
          <w:tcPr>
            <w:tcW w:w="1785" w:type="dxa"/>
          </w:tcPr>
          <w:p w:rsidR="001D7008" w:rsidRPr="00BE1393" w:rsidRDefault="00BE1393">
            <w:pPr>
              <w:spacing w:line="480" w:lineRule="auto"/>
              <w:ind w:right="4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t>2018-10-26</w:t>
            </w:r>
          </w:p>
        </w:tc>
        <w:tc>
          <w:tcPr>
            <w:tcW w:w="2925" w:type="dxa"/>
          </w:tcPr>
          <w:p w:rsidR="001D7008" w:rsidRDefault="001D7008">
            <w:pPr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  <w:bookmarkStart w:id="0" w:name="_GoBack"/>
            <w:bookmarkEnd w:id="0"/>
          </w:p>
        </w:tc>
      </w:tr>
      <w:tr w:rsidR="001D7008">
        <w:trPr>
          <w:trHeight w:val="1381"/>
          <w:jc w:val="center"/>
        </w:trPr>
        <w:tc>
          <w:tcPr>
            <w:tcW w:w="9046" w:type="dxa"/>
            <w:gridSpan w:val="5"/>
          </w:tcPr>
          <w:p w:rsidR="001D7008" w:rsidRDefault="003148E7">
            <w:pPr>
              <w:spacing w:line="360" w:lineRule="auto"/>
              <w:ind w:right="42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整改记录： </w:t>
            </w:r>
          </w:p>
          <w:p w:rsidR="001D7008" w:rsidRDefault="003148E7">
            <w:pPr>
              <w:wordWrap w:val="0"/>
              <w:spacing w:line="360" w:lineRule="auto"/>
              <w:ind w:right="420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                              总包整改负责人签字：</w:t>
            </w:r>
            <w:r>
              <w:rPr>
                <w:rFonts w:asciiTheme="minorEastAsia" w:hAnsiTheme="minorEastAsia" w:cstheme="minorEastAsia" w:hint="eastAsia"/>
                <w:u w:val="single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</w:rPr>
              <w:t xml:space="preserve">   </w:t>
            </w:r>
          </w:p>
          <w:p w:rsidR="001D7008" w:rsidRDefault="003148E7">
            <w:pPr>
              <w:wordWrap w:val="0"/>
              <w:spacing w:line="360" w:lineRule="auto"/>
              <w:ind w:right="420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                             分包整改负责人签字：</w:t>
            </w:r>
            <w:r>
              <w:rPr>
                <w:rFonts w:asciiTheme="minorEastAsia" w:hAnsiTheme="minorEastAsia" w:cstheme="minorEastAsia" w:hint="eastAsia"/>
                <w:u w:val="single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</w:rPr>
              <w:t xml:space="preserve">   </w:t>
            </w:r>
          </w:p>
          <w:p w:rsidR="001D7008" w:rsidRDefault="003148E7">
            <w:pPr>
              <w:wordWrap w:val="0"/>
              <w:ind w:right="420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                    日期：  </w:t>
            </w:r>
            <w:r>
              <w:t>2018-10-25</w:t>
            </w:r>
          </w:p>
        </w:tc>
      </w:tr>
      <w:tr w:rsidR="001D7008">
        <w:trPr>
          <w:trHeight w:val="1317"/>
          <w:jc w:val="center"/>
        </w:trPr>
        <w:tc>
          <w:tcPr>
            <w:tcW w:w="9046" w:type="dxa"/>
            <w:gridSpan w:val="5"/>
          </w:tcPr>
          <w:p w:rsidR="001D7008" w:rsidRDefault="003148E7">
            <w:pPr>
              <w:spacing w:line="480" w:lineRule="auto"/>
              <w:ind w:firstLineChars="100" w:firstLine="21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质量安全部门复验：                                 </w:t>
            </w:r>
          </w:p>
          <w:p w:rsidR="001D7008" w:rsidRDefault="003148E7">
            <w:pPr>
              <w:wordWrap w:val="0"/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                              签字         日期     </w:t>
            </w:r>
            <w:r>
              <w:t>2018-10-25</w:t>
            </w:r>
          </w:p>
        </w:tc>
      </w:tr>
    </w:tbl>
    <w:p w:rsidR="001D7008" w:rsidRDefault="003148E7">
      <w:pPr>
        <w:tabs>
          <w:tab w:val="left" w:pos="4860"/>
        </w:tabs>
        <w:ind w:leftChars="-43" w:left="645" w:hangingChars="350" w:hanging="735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注：1、存在主要隐患由检查人员填写后将第二联交责任人整改，责任人应在规定期限内认真整改，并填好整改记录，然后请质量安全部门复验销案；第三联交相关责任单位。</w:t>
      </w:r>
    </w:p>
    <w:p w:rsidR="001D7008" w:rsidRDefault="003148E7">
      <w:pPr>
        <w:tabs>
          <w:tab w:val="left" w:pos="4860"/>
        </w:tabs>
        <w:ind w:firstLineChars="153" w:firstLine="321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2、重大隐患或上级部门查出的隐患，应书面上报分公司质量安全部。</w:t>
      </w:r>
    </w:p>
    <w:p w:rsidR="00BF1437" w:rsidRDefault="002D3EE6">
      <w:r>
        <w:rPr>
          <w:noProof/>
        </w:rPr>
        <w:lastRenderedPageBreak/>
        <w:drawing>
          <wp:inline distT="0" distB="0" distL="0" distR="0">
            <wp:extent cx="1905000" cy="1905000"/>
            <wp:effectExtent l="0" t="0" r="0" b="0"/>
            <wp:docPr id="2" name="Drawing 2" descr="android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EE6" w:rsidRDefault="002D3EE6" w:rsidP="00092ADB">
      <w:r>
        <w:separator/>
      </w:r>
    </w:p>
  </w:endnote>
  <w:endnote w:type="continuationSeparator" w:id="0">
    <w:p w:rsidR="002D3EE6" w:rsidRDefault="002D3EE6" w:rsidP="00092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EE6" w:rsidRDefault="002D3EE6" w:rsidP="00092ADB">
      <w:r>
        <w:separator/>
      </w:r>
    </w:p>
  </w:footnote>
  <w:footnote w:type="continuationSeparator" w:id="0">
    <w:p w:rsidR="002D3EE6" w:rsidRDefault="002D3EE6" w:rsidP="00092A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F47D8A"/>
    <w:rsid w:val="00052249"/>
    <w:rsid w:val="0008275A"/>
    <w:rsid w:val="00092ADB"/>
    <w:rsid w:val="001D7008"/>
    <w:rsid w:val="00235CBA"/>
    <w:rsid w:val="00285B80"/>
    <w:rsid w:val="002D1E3D"/>
    <w:rsid w:val="002D3EE6"/>
    <w:rsid w:val="002E03C6"/>
    <w:rsid w:val="003148E7"/>
    <w:rsid w:val="003C4A4A"/>
    <w:rsid w:val="00400DE3"/>
    <w:rsid w:val="00405B4D"/>
    <w:rsid w:val="0049397D"/>
    <w:rsid w:val="00494903"/>
    <w:rsid w:val="004D33A2"/>
    <w:rsid w:val="005D7CA0"/>
    <w:rsid w:val="006336DA"/>
    <w:rsid w:val="00654310"/>
    <w:rsid w:val="006D1CC5"/>
    <w:rsid w:val="00792447"/>
    <w:rsid w:val="00814DCD"/>
    <w:rsid w:val="00821F3E"/>
    <w:rsid w:val="009E2E0D"/>
    <w:rsid w:val="00A011DF"/>
    <w:rsid w:val="00A23231"/>
    <w:rsid w:val="00B369D4"/>
    <w:rsid w:val="00B432BD"/>
    <w:rsid w:val="00BD758B"/>
    <w:rsid w:val="00BE1393"/>
    <w:rsid w:val="00BF1437"/>
    <w:rsid w:val="00C3382F"/>
    <w:rsid w:val="00C53007"/>
    <w:rsid w:val="00C60530"/>
    <w:rsid w:val="00D079B4"/>
    <w:rsid w:val="00D65CDB"/>
    <w:rsid w:val="00D8376D"/>
    <w:rsid w:val="00DB7107"/>
    <w:rsid w:val="00DC17CB"/>
    <w:rsid w:val="00DD5541"/>
    <w:rsid w:val="00DE3F4B"/>
    <w:rsid w:val="00DF400F"/>
    <w:rsid w:val="00EE49D7"/>
    <w:rsid w:val="00EF3D1E"/>
    <w:rsid w:val="00F54654"/>
    <w:rsid w:val="00F577DE"/>
    <w:rsid w:val="0726333B"/>
    <w:rsid w:val="12184DE7"/>
    <w:rsid w:val="140275EA"/>
    <w:rsid w:val="19516D14"/>
    <w:rsid w:val="1AF1451E"/>
    <w:rsid w:val="2925059B"/>
    <w:rsid w:val="35B04206"/>
    <w:rsid w:val="45056448"/>
    <w:rsid w:val="53C9061E"/>
    <w:rsid w:val="5B345763"/>
    <w:rsid w:val="7CF4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F81AA7E-EA96-4605-8D01-FDC53F56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  <w:style w:type="paragraph" w:styleId="a4">
    <w:name w:val="header"/>
    <w:basedOn w:val="a"/>
    <w:link w:val="a5"/>
    <w:rsid w:val="00092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92A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92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92AD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6890;&#30693;&#21333;\&#36328;&#36234;\&#38544;%20%20&#24739;%20%20&#25972;%20%20&#25913;%20%20&#36890;%20%20&#30693;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隐  患  整  改  通  知1.dotx</Template>
  <TotalTime>59</TotalTime>
  <Pages>2</Pages>
  <Words>97</Words>
  <Characters>554</Characters>
  <Application>Microsoft Office Word</Application>
  <DocSecurity>0</DocSecurity>
  <Lines>4</Lines>
  <Paragraphs>1</Paragraphs>
  <ScaleCrop>false</ScaleCrop>
  <Company>wimxt.com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243633699@qq.com</cp:lastModifiedBy>
  <cp:revision>30</cp:revision>
  <cp:lastPrinted>2018-03-24T00:25:00Z</cp:lastPrinted>
  <dcterms:created xsi:type="dcterms:W3CDTF">2017-06-04T08:19:00Z</dcterms:created>
  <dcterms:modified xsi:type="dcterms:W3CDTF">2018-10-24T07:29:00Z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